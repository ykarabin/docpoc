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53B0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7782AE1" wp14:editId="28119ED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CF074C8" w14:textId="77777777" w:rsidR="00C6554A" w:rsidRDefault="00F8206A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634944FDD446483FA801E2CEEE1D3A46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14:paraId="0FBD0170" w14:textId="77777777" w:rsidR="00C6554A" w:rsidRPr="00D5413C" w:rsidRDefault="00F8206A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513BA809EF8C478288BE61414230DBEA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60ECE4ED" w14:textId="77777777" w:rsidR="00C6554A" w:rsidRDefault="00F8206A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A024C707515D48C8A82708F78F8BF4CE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E83576DCC3D9456597C846C68E6A596A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09D6EDD9080E450D89299DC2A6E0B2D7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sdt>
      <w:sdtPr>
        <w:alias w:val="Heading 1:"/>
        <w:tag w:val="Heading 1:"/>
        <w:id w:val="1549648056"/>
        <w:placeholder>
          <w:docPart w:val="7B7CA8FD18164484A2086F2B661337F2"/>
        </w:placeholder>
        <w:temporary/>
        <w:showingPlcHdr/>
        <w15:appearance w15:val="hidden"/>
      </w:sdtPr>
      <w:sdtEndPr/>
      <w:sdtContent>
        <w:p w14:paraId="7B173D9F" w14:textId="77777777"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9477A3A95E68477EAAA1ECFA699AE7EF"/>
        </w:placeholder>
        <w:temporary/>
        <w:showingPlcHdr/>
        <w15:appearance w15:val="hidden"/>
      </w:sdtPr>
      <w:sdtEndPr/>
      <w:sdtContent>
        <w:p w14:paraId="45A401AF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3FE17968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C1F55A218FC74F638CE89516D399EE86"/>
        </w:placeholder>
        <w:temporary/>
        <w:showingPlcHdr/>
        <w15:appearance w15:val="hidden"/>
      </w:sdtPr>
      <w:sdtEndPr/>
      <w:sdtContent>
        <w:p w14:paraId="47FB54A9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0FEBB4FC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608AD600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4940AF84" w14:textId="77777777" w:rsidR="00C6554A" w:rsidRPr="00D5413C" w:rsidRDefault="00F8206A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EB8B312153F1499B9AC17DB7365FBE50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8B68DE7EC6F24E57B0A093247AC3340D"/>
        </w:placeholder>
        <w:temporary/>
        <w:showingPlcHdr/>
        <w15:appearance w15:val="hidden"/>
      </w:sdtPr>
      <w:sdtEndPr/>
      <w:sdtContent>
        <w:p w14:paraId="519A3BE9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24F93522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A62D1" w14:textId="77777777" w:rsidR="00F8206A" w:rsidRDefault="00F8206A" w:rsidP="00C6554A">
      <w:pPr>
        <w:spacing w:before="0" w:after="0" w:line="240" w:lineRule="auto"/>
      </w:pPr>
      <w:r>
        <w:separator/>
      </w:r>
    </w:p>
  </w:endnote>
  <w:endnote w:type="continuationSeparator" w:id="0">
    <w:p w14:paraId="3E849420" w14:textId="77777777" w:rsidR="00F8206A" w:rsidRDefault="00F8206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C354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CEBB9" w14:textId="77777777" w:rsidR="00F8206A" w:rsidRDefault="00F8206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A97FC2" w14:textId="77777777" w:rsidR="00F8206A" w:rsidRDefault="00F8206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48"/>
    <w:rsid w:val="002554CD"/>
    <w:rsid w:val="00293B83"/>
    <w:rsid w:val="002B4294"/>
    <w:rsid w:val="00333D0D"/>
    <w:rsid w:val="004C049F"/>
    <w:rsid w:val="005000E2"/>
    <w:rsid w:val="00657148"/>
    <w:rsid w:val="006A3CE7"/>
    <w:rsid w:val="00C6554A"/>
    <w:rsid w:val="00ED7C44"/>
    <w:rsid w:val="00F8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F93B"/>
  <w15:chartTrackingRefBased/>
  <w15:docId w15:val="{FAAEA9DE-5A66-4307-A61D-469A0B5D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oslav_Karabinovyc\AppData\Local\Microsoft\Office\16.0\DTS\en-US%7b3628CA3D-58FF-40B8-ACB6-C3DCEF344551%7d\%7b578717BB-1113-48D5-BB17-8E19C85CA7FE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4944FDD446483FA801E2CEEE1D3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CD8E6-8683-4386-8318-F422A245C484}"/>
      </w:docPartPr>
      <w:docPartBody>
        <w:p w:rsidR="00000000" w:rsidRDefault="00327427">
          <w:pPr>
            <w:pStyle w:val="634944FDD446483FA801E2CEEE1D3A46"/>
          </w:pPr>
          <w:r w:rsidRPr="00D5413C">
            <w:t>Report Title</w:t>
          </w:r>
        </w:p>
      </w:docPartBody>
    </w:docPart>
    <w:docPart>
      <w:docPartPr>
        <w:name w:val="513BA809EF8C478288BE61414230D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78F94-2CB3-4E89-BE30-ABA3961670EF}"/>
      </w:docPartPr>
      <w:docPartBody>
        <w:p w:rsidR="00000000" w:rsidRDefault="00327427">
          <w:pPr>
            <w:pStyle w:val="513BA809EF8C478288BE61414230DBEA"/>
          </w:pPr>
          <w:r w:rsidRPr="00D5413C">
            <w:t>REPORT SUBTITLE</w:t>
          </w:r>
        </w:p>
      </w:docPartBody>
    </w:docPart>
    <w:docPart>
      <w:docPartPr>
        <w:name w:val="A024C707515D48C8A82708F78F8B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C27DF-8B3D-4506-B0BD-83395545943F}"/>
      </w:docPartPr>
      <w:docPartBody>
        <w:p w:rsidR="00000000" w:rsidRDefault="00327427">
          <w:pPr>
            <w:pStyle w:val="A024C707515D48C8A82708F78F8BF4CE"/>
          </w:pPr>
          <w:r>
            <w:t>Name</w:t>
          </w:r>
        </w:p>
      </w:docPartBody>
    </w:docPart>
    <w:docPart>
      <w:docPartPr>
        <w:name w:val="E83576DCC3D9456597C846C68E6A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02E42-6C73-4043-9383-1B8B24ACCFDB}"/>
      </w:docPartPr>
      <w:docPartBody>
        <w:p w:rsidR="00000000" w:rsidRDefault="00327427">
          <w:pPr>
            <w:pStyle w:val="E83576DCC3D9456597C846C68E6A596A"/>
          </w:pPr>
          <w:r>
            <w:t>Course Title</w:t>
          </w:r>
        </w:p>
      </w:docPartBody>
    </w:docPart>
    <w:docPart>
      <w:docPartPr>
        <w:name w:val="09D6EDD9080E450D89299DC2A6E0B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6C049-9904-41C3-90B3-85C2B8EC272E}"/>
      </w:docPartPr>
      <w:docPartBody>
        <w:p w:rsidR="00000000" w:rsidRDefault="00327427">
          <w:pPr>
            <w:pStyle w:val="09D6EDD9080E450D89299DC2A6E0B2D7"/>
          </w:pPr>
          <w:r>
            <w:t>Date</w:t>
          </w:r>
        </w:p>
      </w:docPartBody>
    </w:docPart>
    <w:docPart>
      <w:docPartPr>
        <w:name w:val="7B7CA8FD18164484A2086F2B66133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3ADC7-F788-474D-AAE9-C78EC5D0708B}"/>
      </w:docPartPr>
      <w:docPartBody>
        <w:p w:rsidR="00000000" w:rsidRDefault="00327427">
          <w:pPr>
            <w:pStyle w:val="7B7CA8FD18164484A2086F2B661337F2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9477A3A95E68477EAAA1ECFA699AE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DF39-1ABB-429E-932A-C51109EB299B}"/>
      </w:docPartPr>
      <w:docPartBody>
        <w:p w:rsidR="00FA6547" w:rsidRDefault="00327427" w:rsidP="00C6554A">
          <w:r>
            <w:t>To replace the placeholder text on this page, you can just select it all and then start typing. But don’t do that just yet!</w:t>
          </w:r>
        </w:p>
        <w:p w:rsidR="00000000" w:rsidRDefault="00327427">
          <w:pPr>
            <w:pStyle w:val="9477A3A95E68477EAAA1ECFA699AE7EF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C1F55A218FC74F638CE89516D399E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60EB2-7868-4AB8-88E5-9F665DFF93A3}"/>
      </w:docPartPr>
      <w:docPartBody>
        <w:p w:rsidR="00FA6547" w:rsidRPr="00514122" w:rsidRDefault="00327427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327427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327427">
          <w:pPr>
            <w:pStyle w:val="C1F55A218FC74F638CE89516D399EE86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EB8B312153F1499B9AC17DB7365FB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EBE04-2F7A-4F55-8246-CE8C99815816}"/>
      </w:docPartPr>
      <w:docPartBody>
        <w:p w:rsidR="00000000" w:rsidRDefault="00327427">
          <w:pPr>
            <w:pStyle w:val="EB8B312153F1499B9AC17DB7365FBE50"/>
          </w:pPr>
          <w:r>
            <w:t>Heading 2</w:t>
          </w:r>
        </w:p>
      </w:docPartBody>
    </w:docPart>
    <w:docPart>
      <w:docPartPr>
        <w:name w:val="8B68DE7EC6F24E57B0A093247AC33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CFADC-0F57-48DE-B59B-9E31B4FD5CDC}"/>
      </w:docPartPr>
      <w:docPartBody>
        <w:p w:rsidR="00FA6547" w:rsidRDefault="00327427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327427">
          <w:pPr>
            <w:pStyle w:val="8B68DE7EC6F24E57B0A093247AC3340D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27"/>
    <w:rsid w:val="0032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944FDD446483FA801E2CEEE1D3A46">
    <w:name w:val="634944FDD446483FA801E2CEEE1D3A46"/>
  </w:style>
  <w:style w:type="paragraph" w:customStyle="1" w:styleId="513BA809EF8C478288BE61414230DBEA">
    <w:name w:val="513BA809EF8C478288BE61414230DBEA"/>
  </w:style>
  <w:style w:type="paragraph" w:customStyle="1" w:styleId="A024C707515D48C8A82708F78F8BF4CE">
    <w:name w:val="A024C707515D48C8A82708F78F8BF4CE"/>
  </w:style>
  <w:style w:type="paragraph" w:customStyle="1" w:styleId="E83576DCC3D9456597C846C68E6A596A">
    <w:name w:val="E83576DCC3D9456597C846C68E6A596A"/>
  </w:style>
  <w:style w:type="paragraph" w:customStyle="1" w:styleId="09D6EDD9080E450D89299DC2A6E0B2D7">
    <w:name w:val="09D6EDD9080E450D89299DC2A6E0B2D7"/>
  </w:style>
  <w:style w:type="paragraph" w:customStyle="1" w:styleId="7B7CA8FD18164484A2086F2B661337F2">
    <w:name w:val="7B7CA8FD18164484A2086F2B661337F2"/>
  </w:style>
  <w:style w:type="paragraph" w:customStyle="1" w:styleId="9477A3A95E68477EAAA1ECFA699AE7EF">
    <w:name w:val="9477A3A95E68477EAAA1ECFA699AE7E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C1F55A218FC74F638CE89516D399EE86">
    <w:name w:val="C1F55A218FC74F638CE89516D399EE86"/>
  </w:style>
  <w:style w:type="paragraph" w:customStyle="1" w:styleId="EB8B312153F1499B9AC17DB7365FBE50">
    <w:name w:val="EB8B312153F1499B9AC17DB7365FBE50"/>
  </w:style>
  <w:style w:type="paragraph" w:customStyle="1" w:styleId="8B68DE7EC6F24E57B0A093247AC3340D">
    <w:name w:val="8B68DE7EC6F24E57B0A093247AC33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{578717BB-1113-48D5-BB17-8E19C85CA7FE}tf02835058_win32.dotx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Karabinovych</dc:creator>
  <cp:keywords/>
  <dc:description/>
  <cp:lastModifiedBy>Yaroslav Karabinovych</cp:lastModifiedBy>
  <cp:revision>1</cp:revision>
  <dcterms:created xsi:type="dcterms:W3CDTF">2021-01-14T10:03:00Z</dcterms:created>
  <dcterms:modified xsi:type="dcterms:W3CDTF">2021-01-14T10:03:00Z</dcterms:modified>
</cp:coreProperties>
</file>